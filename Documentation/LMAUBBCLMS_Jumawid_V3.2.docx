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01AB9F3B" w:rsidR="00AA0A98" w:rsidRPr="00643AA1" w:rsidRDefault="00D26B34" w:rsidP="00C34279">
      <w:pPr>
        <w:pStyle w:val="Titledocument"/>
      </w:pPr>
      <w:r>
        <w:t>Login Management in Authentication of Users in BISU-</w:t>
      </w:r>
      <w:proofErr w:type="spellStart"/>
      <w:r>
        <w:t>Bilar</w:t>
      </w:r>
      <w:proofErr w:type="spellEnd"/>
      <w:r>
        <w:t xml:space="preserve"> Campus Library Management System</w:t>
      </w:r>
    </w:p>
    <w:p w14:paraId="0DA23051" w14:textId="2FFC2C68" w:rsidR="00AA0A98" w:rsidRDefault="004F6AC5" w:rsidP="00C34279">
      <w:pPr>
        <w:pStyle w:val="Authors"/>
      </w:pPr>
      <w:r>
        <w:rPr>
          <w:szCs w:val="18"/>
        </w:rPr>
        <w:t>ARMANDO</w:t>
      </w:r>
      <w:r w:rsidR="007F24FD">
        <w:rPr>
          <w:szCs w:val="18"/>
        </w:rPr>
        <w:t xml:space="preserve"> CAJA</w:t>
      </w:r>
      <w:r>
        <w:rPr>
          <w:szCs w:val="18"/>
        </w:rPr>
        <w:t xml:space="preserve"> JUMAWID JR.</w:t>
      </w:r>
    </w:p>
    <w:p w14:paraId="753DEFFD" w14:textId="721D509E" w:rsidR="00C34279" w:rsidRDefault="00B50380" w:rsidP="00C34279">
      <w:pPr>
        <w:pStyle w:val="Affiliation"/>
      </w:pPr>
      <w:r>
        <w:t>Bachelor of Science in Computer Science</w:t>
      </w:r>
      <w:r w:rsidR="00AF7010">
        <w:t xml:space="preserve"> </w:t>
      </w:r>
      <w:r w:rsidR="007F24FD">
        <w:t>3</w:t>
      </w:r>
      <w:r>
        <w:t>,</w:t>
      </w:r>
      <w:r w:rsidR="00C34279">
        <w:t xml:space="preserve"> Bohol Island State University-</w:t>
      </w:r>
      <w:proofErr w:type="spellStart"/>
      <w:r w:rsidR="00C34279">
        <w:t>Bilar</w:t>
      </w:r>
      <w:proofErr w:type="spellEnd"/>
      <w:r w:rsidR="00C34279">
        <w:t xml:space="preserve"> Campus</w:t>
      </w:r>
    </w:p>
    <w:p w14:paraId="66AF4758" w14:textId="2985EF65" w:rsidR="00AA0A98" w:rsidRDefault="00C34279" w:rsidP="00C34279">
      <w:pPr>
        <w:pStyle w:val="Affiliation"/>
      </w:pPr>
      <w:proofErr w:type="spellStart"/>
      <w:r>
        <w:t>Bilar</w:t>
      </w:r>
      <w:proofErr w:type="spellEnd"/>
      <w:r>
        <w:t xml:space="preserve">, </w:t>
      </w:r>
      <w:r w:rsidR="000D4799">
        <w:t xml:space="preserve">Bohol, </w:t>
      </w:r>
      <w:r w:rsidR="00AA0A98">
        <w:t>Philippines</w:t>
      </w:r>
    </w:p>
    <w:p w14:paraId="53F1F8FD" w14:textId="6EC7B2F8" w:rsidR="007C6A62" w:rsidRDefault="00492F6F" w:rsidP="00C34279">
      <w:pPr>
        <w:pStyle w:val="Affiliation"/>
      </w:pPr>
      <w:hyperlink r:id="rId7" w:history="1">
        <w:r w:rsidR="007679AB" w:rsidRPr="008C6CE1">
          <w:rPr>
            <w:rStyle w:val="Hyperlink"/>
          </w:rPr>
          <w:t>armando.jumawid@bisu.edu.ph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7E48888A" w:rsidR="002E03C7" w:rsidRDefault="002E03C7" w:rsidP="002E03C7">
      <w:pPr>
        <w:pStyle w:val="Affiliation"/>
      </w:pPr>
      <w:r>
        <w:t>Department of Computer Science</w:t>
      </w:r>
      <w:r w:rsidR="00B50380">
        <w:t xml:space="preserve"> Faculty</w:t>
      </w:r>
      <w:r>
        <w:t>, Bohol Island State University-</w:t>
      </w:r>
      <w:proofErr w:type="spellStart"/>
      <w:r>
        <w:t>Bilar</w:t>
      </w:r>
      <w:proofErr w:type="spellEnd"/>
      <w:r>
        <w:t xml:space="preserve"> Campus</w:t>
      </w:r>
    </w:p>
    <w:p w14:paraId="633BDA33" w14:textId="77777777" w:rsidR="00C34279" w:rsidRDefault="00C34279" w:rsidP="00C34279">
      <w:pPr>
        <w:pStyle w:val="Affiliation"/>
      </w:pPr>
      <w:proofErr w:type="spellStart"/>
      <w:r>
        <w:t>Bilar</w:t>
      </w:r>
      <w:proofErr w:type="spellEnd"/>
      <w:r>
        <w:t>, Bohol, Philippines</w:t>
      </w:r>
    </w:p>
    <w:p w14:paraId="0578CD06" w14:textId="07E90AA4" w:rsidR="00C34279" w:rsidRPr="007C6A62" w:rsidRDefault="00492F6F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maxangelo.perin@bisu.edu.ph</w:t>
        </w:r>
      </w:hyperlink>
    </w:p>
    <w:p w14:paraId="09192AA2" w14:textId="3338B182" w:rsidR="00004CBA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</w:t>
      </w:r>
      <w:r w:rsidR="00D26B34">
        <w:rPr>
          <w:rStyle w:val="abstractheadChar"/>
        </w:rPr>
        <w:t>.</w:t>
      </w:r>
      <w:r w:rsidR="00542C4C">
        <w:rPr>
          <w:rStyle w:val="abstractheadChar"/>
        </w:rPr>
        <w:t xml:space="preserve"> </w:t>
      </w:r>
      <w:r w:rsidR="00542C4C" w:rsidRPr="00542C4C">
        <w:rPr>
          <w:rStyle w:val="abstractheadChar"/>
          <w:b w:val="0"/>
          <w:bCs w:val="0"/>
          <w:sz w:val="18"/>
          <w:szCs w:val="16"/>
        </w:rPr>
        <w:t>Authentication of users in the login management of a library management system ensures that only authorized individuals can access the system, promoting security and privacy of user information and resources.</w:t>
      </w:r>
      <w:r w:rsidR="00542C4C">
        <w:rPr>
          <w:rStyle w:val="abstractheadChar"/>
          <w:b w:val="0"/>
          <w:bCs w:val="0"/>
          <w:sz w:val="18"/>
          <w:szCs w:val="16"/>
        </w:rPr>
        <w:t xml:space="preserve"> </w:t>
      </w:r>
      <w:r w:rsidR="00542C4C" w:rsidRPr="00542C4C">
        <w:rPr>
          <w:rStyle w:val="abstractheadChar"/>
          <w:b w:val="0"/>
          <w:bCs w:val="0"/>
          <w:sz w:val="18"/>
          <w:szCs w:val="16"/>
        </w:rPr>
        <w:t>The library management system employs various authentication methods, such as username/password combinations or biometric authentication, to verify the identity of users during the login process, ensuring secure access. Additionally, the system may implement multi-factor authentication, requiring users to provide additional credentials or undergo additional verification steps to enhance the overall security of the system.</w:t>
      </w:r>
      <w:r w:rsidR="006F2189">
        <w:rPr>
          <w:rStyle w:val="abstractheadChar"/>
          <w:b w:val="0"/>
          <w:bCs w:val="0"/>
          <w:sz w:val="18"/>
          <w:szCs w:val="16"/>
        </w:rPr>
        <w:t xml:space="preserve"> The proposed method is to build a full stack system to make sure that it has suitable operating procedures to prevent security leaks and breaches.</w:t>
      </w:r>
    </w:p>
    <w:p w14:paraId="4B5606CC" w14:textId="69AAB7D4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542C4C">
        <w:t>Authentication, Management</w:t>
      </w:r>
      <w:r w:rsidR="006F2189">
        <w:t>,</w:t>
      </w:r>
      <w:r w:rsidR="00EF3A81">
        <w:t xml:space="preserve"> Full Stack Development, Security.</w:t>
      </w:r>
      <w:r w:rsidR="006F2189">
        <w:t xml:space="preserve">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3E8B9811" w:rsidR="004859C4" w:rsidRDefault="004859C4" w:rsidP="004859C4">
      <w:pPr>
        <w:pStyle w:val="Normal1"/>
      </w:pPr>
    </w:p>
    <w:p w14:paraId="0C55A61C" w14:textId="588B878A" w:rsidR="00116304" w:rsidRDefault="00116304" w:rsidP="00116304">
      <w:pPr>
        <w:pStyle w:val="Normal1"/>
      </w:pPr>
    </w:p>
    <w:p w14:paraId="7BDBAA1F" w14:textId="14B0FC9C" w:rsidR="00116304" w:rsidRDefault="00116304" w:rsidP="00116304">
      <w:pPr>
        <w:pStyle w:val="Normal1"/>
      </w:pPr>
    </w:p>
    <w:p w14:paraId="64D79881" w14:textId="12C65132" w:rsidR="00671035" w:rsidRDefault="00671035" w:rsidP="00671035">
      <w:pPr>
        <w:pStyle w:val="Normal1"/>
      </w:pPr>
    </w:p>
    <w:p w14:paraId="5D25A622" w14:textId="5ABFD1F9" w:rsidR="00671035" w:rsidRDefault="00671035" w:rsidP="00671035">
      <w:pPr>
        <w:pStyle w:val="Normal1"/>
      </w:pPr>
    </w:p>
    <w:p w14:paraId="0BE71D25" w14:textId="2CC2A47C" w:rsidR="007679AB" w:rsidRDefault="007679AB" w:rsidP="007679AB">
      <w:pPr>
        <w:pStyle w:val="Normal1"/>
      </w:pPr>
    </w:p>
    <w:p w14:paraId="422CF373" w14:textId="78407150" w:rsidR="007679AB" w:rsidRDefault="007679AB" w:rsidP="007679AB">
      <w:pPr>
        <w:pStyle w:val="Normal1"/>
      </w:pPr>
    </w:p>
    <w:p w14:paraId="5B47FA9A" w14:textId="3D063CDA" w:rsidR="007F24FD" w:rsidRDefault="007F24FD" w:rsidP="007F24FD">
      <w:pPr>
        <w:pStyle w:val="Normal1"/>
      </w:pPr>
    </w:p>
    <w:p w14:paraId="3359474B" w14:textId="555B38B9" w:rsidR="007F24FD" w:rsidRDefault="007F24FD" w:rsidP="007F24FD">
      <w:pPr>
        <w:pStyle w:val="Normal1"/>
      </w:pPr>
    </w:p>
    <w:p w14:paraId="279C02F3" w14:textId="140D2E57" w:rsidR="00AF7010" w:rsidRDefault="00AF7010" w:rsidP="00AF7010">
      <w:pPr>
        <w:pStyle w:val="Normal1"/>
      </w:pPr>
    </w:p>
    <w:p w14:paraId="58B76E96" w14:textId="77777777" w:rsidR="00AF7010" w:rsidRPr="00C34279" w:rsidRDefault="00AF7010" w:rsidP="00AF7010">
      <w:pPr>
        <w:pStyle w:val="Normal1"/>
      </w:pPr>
      <w:bookmarkStart w:id="1" w:name="Validation_Bmk"/>
      <w:bookmarkEnd w:id="1"/>
    </w:p>
    <w:sectPr w:rsidR="00AF7010" w:rsidRPr="00C34279" w:rsidSect="00AA0A98">
      <w:headerReference w:type="default" r:id="rId9"/>
      <w:footerReference w:type="even" r:id="rId10"/>
      <w:type w:val="continuous"/>
      <w:pgSz w:w="11907" w:h="16840" w:code="9"/>
      <w:pgMar w:top="1134" w:right="1134" w:bottom="1134" w:left="1134" w:header="28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49F9" w14:textId="77777777" w:rsidR="00492F6F" w:rsidRDefault="00492F6F">
      <w:r>
        <w:separator/>
      </w:r>
    </w:p>
  </w:endnote>
  <w:endnote w:type="continuationSeparator" w:id="0">
    <w:p w14:paraId="797A65B5" w14:textId="77777777" w:rsidR="00492F6F" w:rsidRDefault="0049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6C79" w14:textId="77777777" w:rsidR="00492F6F" w:rsidRDefault="00492F6F">
      <w:r>
        <w:separator/>
      </w:r>
    </w:p>
  </w:footnote>
  <w:footnote w:type="continuationSeparator" w:id="0">
    <w:p w14:paraId="45FC9905" w14:textId="77777777" w:rsidR="00492F6F" w:rsidRDefault="00492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DE5" w14:textId="64D55D45" w:rsid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1D99207" wp14:editId="06BEE7F5">
          <wp:extent cx="2276475" cy="14287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22C407E9" wp14:editId="7E6E0B73">
          <wp:extent cx="2457450" cy="142875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</w:t>
    </w:r>
  </w:p>
  <w:p w14:paraId="63C21DB5" w14:textId="374255DA" w:rsidR="00630473" w:rsidRP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57048AA" wp14:editId="25C5FB31">
          <wp:extent cx="2714625" cy="18097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 w:rsidRPr="00630473">
      <w:rPr>
        <w:noProof/>
      </w:rPr>
      <w:t xml:space="preserve"> </w:t>
    </w:r>
    <w:r w:rsidR="00630473"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FA0857D" wp14:editId="7E0023A6">
          <wp:extent cx="2105025" cy="180975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UgsAveKCbiwAAAA="/>
  </w:docVars>
  <w:rsids>
    <w:rsidRoot w:val="007651C5"/>
    <w:rsid w:val="00004CBA"/>
    <w:rsid w:val="0002104D"/>
    <w:rsid w:val="000216B3"/>
    <w:rsid w:val="0002266D"/>
    <w:rsid w:val="00025FE9"/>
    <w:rsid w:val="00040826"/>
    <w:rsid w:val="00067415"/>
    <w:rsid w:val="00067843"/>
    <w:rsid w:val="000D4799"/>
    <w:rsid w:val="000F7663"/>
    <w:rsid w:val="00116304"/>
    <w:rsid w:val="00127FD2"/>
    <w:rsid w:val="001904B3"/>
    <w:rsid w:val="001962B4"/>
    <w:rsid w:val="00230AF2"/>
    <w:rsid w:val="00240AAE"/>
    <w:rsid w:val="00260DCD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9C4"/>
    <w:rsid w:val="00490112"/>
    <w:rsid w:val="004909A0"/>
    <w:rsid w:val="00492F6F"/>
    <w:rsid w:val="004934AA"/>
    <w:rsid w:val="004A435A"/>
    <w:rsid w:val="004C6503"/>
    <w:rsid w:val="004F6AC5"/>
    <w:rsid w:val="00504579"/>
    <w:rsid w:val="00504E31"/>
    <w:rsid w:val="00514881"/>
    <w:rsid w:val="00524E60"/>
    <w:rsid w:val="00542C4C"/>
    <w:rsid w:val="00597EA7"/>
    <w:rsid w:val="005A53BE"/>
    <w:rsid w:val="005B39D8"/>
    <w:rsid w:val="005C55BD"/>
    <w:rsid w:val="005C670B"/>
    <w:rsid w:val="0060525B"/>
    <w:rsid w:val="00624EA0"/>
    <w:rsid w:val="00630473"/>
    <w:rsid w:val="00671035"/>
    <w:rsid w:val="00683C8F"/>
    <w:rsid w:val="00690266"/>
    <w:rsid w:val="006E0890"/>
    <w:rsid w:val="006F2189"/>
    <w:rsid w:val="00721290"/>
    <w:rsid w:val="00731868"/>
    <w:rsid w:val="007651C5"/>
    <w:rsid w:val="007679AB"/>
    <w:rsid w:val="007C6A62"/>
    <w:rsid w:val="007F24FD"/>
    <w:rsid w:val="008002A6"/>
    <w:rsid w:val="00825EA7"/>
    <w:rsid w:val="0086044F"/>
    <w:rsid w:val="0086277F"/>
    <w:rsid w:val="008662D5"/>
    <w:rsid w:val="008A1AEA"/>
    <w:rsid w:val="008E1048"/>
    <w:rsid w:val="008E5B69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F65DE"/>
    <w:rsid w:val="00AF7010"/>
    <w:rsid w:val="00B2687E"/>
    <w:rsid w:val="00B463A1"/>
    <w:rsid w:val="00B46F7C"/>
    <w:rsid w:val="00B50380"/>
    <w:rsid w:val="00B508AB"/>
    <w:rsid w:val="00B83749"/>
    <w:rsid w:val="00BB0D2C"/>
    <w:rsid w:val="00BD48E5"/>
    <w:rsid w:val="00BE13B7"/>
    <w:rsid w:val="00C34279"/>
    <w:rsid w:val="00C404F1"/>
    <w:rsid w:val="00C64979"/>
    <w:rsid w:val="00C72E5A"/>
    <w:rsid w:val="00D17AB8"/>
    <w:rsid w:val="00D26B34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768FD"/>
    <w:rsid w:val="00E84663"/>
    <w:rsid w:val="00EC4366"/>
    <w:rsid w:val="00EE1506"/>
    <w:rsid w:val="00EF3A81"/>
    <w:rsid w:val="00F1427B"/>
    <w:rsid w:val="00F20B92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010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0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0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0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0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F7010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F7010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F7010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F7010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F7010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F7010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F7010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F7010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010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F70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F7010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F701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F7010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F7010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F7010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010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F7010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F7010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F7010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F7010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F7010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F7010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F7010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F7010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F7010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F7010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F7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010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F70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701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F7010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F7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7010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70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F7010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F7010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F7010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F7010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F7010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F7010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F7010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F7010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F7010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F7010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F7010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F7010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10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7010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F7010"/>
  </w:style>
  <w:style w:type="paragraph" w:customStyle="1" w:styleId="Titledocument">
    <w:name w:val="Title_document"/>
    <w:basedOn w:val="Heading1"/>
    <w:autoRedefine/>
    <w:qFormat/>
    <w:rsid w:val="00AF7010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F7010"/>
  </w:style>
  <w:style w:type="paragraph" w:customStyle="1" w:styleId="Appendix">
    <w:name w:val="Appendix"/>
    <w:link w:val="AppendixChar"/>
    <w:qFormat/>
    <w:rsid w:val="00AF7010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F7010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F7010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F7010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F7010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F701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F7010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F7010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F7010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F7010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F7010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F7010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F7010"/>
  </w:style>
  <w:style w:type="character" w:customStyle="1" w:styleId="Coden">
    <w:name w:val="Coden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F7010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F7010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F7010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F7010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F7010"/>
  </w:style>
  <w:style w:type="character" w:customStyle="1" w:styleId="Correct">
    <w:name w:val="Correct"/>
    <w:basedOn w:val="DefaultParagraphFont"/>
    <w:uiPriority w:val="1"/>
    <w:qFormat/>
    <w:rsid w:val="00AF7010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F7010"/>
  </w:style>
  <w:style w:type="character" w:customStyle="1" w:styleId="Degree">
    <w:name w:val="Degre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F701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F7010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F7010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F7010"/>
  </w:style>
  <w:style w:type="character" w:customStyle="1" w:styleId="DisplayFormulaUnnumChar">
    <w:name w:val="DisplayFormulaUnnum Char"/>
    <w:basedOn w:val="DefaultParagraphFont"/>
    <w:link w:val="DisplayFormulaUnnum"/>
    <w:rsid w:val="00AF7010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F7010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F7010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F7010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F7010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F70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F7010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F7010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F7010"/>
    <w:rPr>
      <w:color w:val="FF0000"/>
    </w:rPr>
  </w:style>
  <w:style w:type="paragraph" w:customStyle="1" w:styleId="Extract">
    <w:name w:val="Extract"/>
    <w:basedOn w:val="Normal"/>
    <w:rsid w:val="00AF7010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F70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F70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F7010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F7010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F7010"/>
  </w:style>
  <w:style w:type="character" w:customStyle="1" w:styleId="TableFootnoteChar">
    <w:name w:val="TableFootnote Char"/>
    <w:basedOn w:val="DefaultParagraphFont"/>
    <w:link w:val="TableFootnote"/>
    <w:rsid w:val="00AF7010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F7010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F7010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F7010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F7010"/>
  </w:style>
  <w:style w:type="character" w:styleId="FollowedHyperlink">
    <w:name w:val="FollowedHyperlink"/>
    <w:basedOn w:val="DefaultParagraphFont"/>
    <w:uiPriority w:val="99"/>
    <w:unhideWhenUsed/>
    <w:rsid w:val="00AF7010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F7010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F7010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F7010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F7010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F7010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F7010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F7010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F7010"/>
  </w:style>
  <w:style w:type="character" w:customStyle="1" w:styleId="Isbn">
    <w:name w:val="Isbn"/>
    <w:basedOn w:val="DefaultParagraphFont"/>
    <w:uiPriority w:val="1"/>
    <w:qFormat/>
    <w:rsid w:val="00AF7010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F7010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F7010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F7010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F7010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F7010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F7010"/>
    <w:pPr>
      <w:spacing w:before="60" w:after="60"/>
    </w:pPr>
  </w:style>
  <w:style w:type="paragraph" w:styleId="ListParagraph">
    <w:name w:val="List Paragraph"/>
    <w:autoRedefine/>
    <w:uiPriority w:val="34"/>
    <w:qFormat/>
    <w:rsid w:val="00AF7010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F7010"/>
  </w:style>
  <w:style w:type="paragraph" w:customStyle="1" w:styleId="ListStart">
    <w:name w:val="ListStart"/>
    <w:basedOn w:val="Normal"/>
    <w:qFormat/>
    <w:rsid w:val="00AF7010"/>
  </w:style>
  <w:style w:type="paragraph" w:customStyle="1" w:styleId="MetadataHead">
    <w:name w:val="MetadataHead"/>
    <w:basedOn w:val="Normal"/>
    <w:rsid w:val="00AF7010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F7010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F7010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F7010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F7010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F7010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F7010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F7010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F7010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F7010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F7010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F7010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F7010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F7010"/>
    <w:rPr>
      <w:color w:val="0000FF"/>
    </w:rPr>
  </w:style>
  <w:style w:type="paragraph" w:customStyle="1" w:styleId="Reference">
    <w:name w:val="Reference"/>
    <w:basedOn w:val="Normal"/>
    <w:qFormat/>
    <w:rsid w:val="00AF7010"/>
  </w:style>
  <w:style w:type="paragraph" w:customStyle="1" w:styleId="ReferenceHead">
    <w:name w:val="ReferenceHead"/>
    <w:autoRedefine/>
    <w:qFormat/>
    <w:rsid w:val="00AF7010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F7010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F7010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F7010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F7010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F7010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F7010"/>
  </w:style>
  <w:style w:type="character" w:customStyle="1" w:styleId="SalutationChar">
    <w:name w:val="Salutation Char"/>
    <w:basedOn w:val="DefaultParagraphFont"/>
    <w:link w:val="Salutation"/>
    <w:uiPriority w:val="99"/>
    <w:rsid w:val="00AF7010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F7010"/>
  </w:style>
  <w:style w:type="paragraph" w:customStyle="1" w:styleId="Source">
    <w:name w:val="Source"/>
    <w:basedOn w:val="Normal"/>
    <w:qFormat/>
    <w:rsid w:val="00AF7010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F7010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F7010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F7010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F7010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F7010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F7010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F7010"/>
    <w:rPr>
      <w:color w:val="0000FF"/>
    </w:rPr>
  </w:style>
  <w:style w:type="paragraph" w:customStyle="1" w:styleId="TitleNote">
    <w:name w:val="TitleNote"/>
    <w:basedOn w:val="AuthNotes"/>
    <w:qFormat/>
    <w:rsid w:val="00AF7010"/>
    <w:rPr>
      <w:sz w:val="20"/>
    </w:rPr>
  </w:style>
  <w:style w:type="paragraph" w:customStyle="1" w:styleId="TOC1">
    <w:name w:val="TOC1"/>
    <w:basedOn w:val="Normal"/>
    <w:qFormat/>
    <w:rsid w:val="00AF7010"/>
  </w:style>
  <w:style w:type="paragraph" w:customStyle="1" w:styleId="TOC2">
    <w:name w:val="TOC2"/>
    <w:basedOn w:val="Normal"/>
    <w:qFormat/>
    <w:rsid w:val="00AF7010"/>
  </w:style>
  <w:style w:type="paragraph" w:customStyle="1" w:styleId="TOC3">
    <w:name w:val="TOC3"/>
    <w:basedOn w:val="Normal"/>
    <w:qFormat/>
    <w:rsid w:val="00AF7010"/>
  </w:style>
  <w:style w:type="paragraph" w:customStyle="1" w:styleId="TOC4">
    <w:name w:val="TOC4"/>
    <w:basedOn w:val="Normal"/>
    <w:qFormat/>
    <w:rsid w:val="00AF7010"/>
  </w:style>
  <w:style w:type="paragraph" w:customStyle="1" w:styleId="TOCHeading">
    <w:name w:val="TOCHeading"/>
    <w:basedOn w:val="Normal"/>
    <w:qFormat/>
    <w:rsid w:val="00AF7010"/>
  </w:style>
  <w:style w:type="paragraph" w:customStyle="1" w:styleId="Update">
    <w:name w:val="Update"/>
    <w:basedOn w:val="Normal"/>
    <w:qFormat/>
    <w:rsid w:val="00AF7010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F7010"/>
  </w:style>
  <w:style w:type="paragraph" w:customStyle="1" w:styleId="VersoLRH">
    <w:name w:val="Verso_(LRH)"/>
    <w:autoRedefine/>
    <w:qFormat/>
    <w:rsid w:val="00AF7010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F7010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F7010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F7010"/>
  </w:style>
  <w:style w:type="character" w:styleId="PageNumber">
    <w:name w:val="page number"/>
    <w:basedOn w:val="DefaultParagraphFont"/>
    <w:uiPriority w:val="99"/>
    <w:unhideWhenUsed/>
    <w:rsid w:val="00AF7010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F7010"/>
    <w:rPr>
      <w:sz w:val="16"/>
    </w:rPr>
  </w:style>
  <w:style w:type="paragraph" w:styleId="NoSpacing">
    <w:name w:val="No Spacing"/>
    <w:uiPriority w:val="1"/>
    <w:qFormat/>
    <w:rsid w:val="00AF7010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F7010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F7010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F7010"/>
  </w:style>
  <w:style w:type="paragraph" w:customStyle="1" w:styleId="CCSHead">
    <w:name w:val="CCSHead"/>
    <w:basedOn w:val="KeyWordHead0"/>
    <w:qFormat/>
    <w:rsid w:val="00AF7010"/>
  </w:style>
  <w:style w:type="paragraph" w:customStyle="1" w:styleId="CCSDescription">
    <w:name w:val="CCSDescription"/>
    <w:basedOn w:val="KeyWords0"/>
    <w:qFormat/>
    <w:rsid w:val="00AF7010"/>
  </w:style>
  <w:style w:type="paragraph" w:customStyle="1" w:styleId="RefFormatHead">
    <w:name w:val="RefFormatHead"/>
    <w:basedOn w:val="Normal"/>
    <w:qFormat/>
    <w:rsid w:val="00AF7010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F7010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F7010"/>
    <w:pPr>
      <w:spacing w:line="240" w:lineRule="auto"/>
    </w:pPr>
  </w:style>
  <w:style w:type="paragraph" w:customStyle="1" w:styleId="Style1">
    <w:name w:val="Style1"/>
    <w:basedOn w:val="Head4"/>
    <w:qFormat/>
    <w:rsid w:val="00AF7010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F7010"/>
  </w:style>
  <w:style w:type="character" w:customStyle="1" w:styleId="ArticleNumber">
    <w:name w:val="ArticleNumber"/>
    <w:basedOn w:val="DefaultParagraphFont"/>
    <w:uiPriority w:val="1"/>
    <w:qFormat/>
    <w:rsid w:val="00AF7010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F7010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F7010"/>
  </w:style>
  <w:style w:type="character" w:customStyle="1" w:styleId="DateChar1">
    <w:name w:val="Date Char1"/>
    <w:basedOn w:val="DefaultParagraphFont"/>
    <w:link w:val="Date"/>
    <w:uiPriority w:val="99"/>
    <w:rsid w:val="00AF7010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F7010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F701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F7010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F7010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F7010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F701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F701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F701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F701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F701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F70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F70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F70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F70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F70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F701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F701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F701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F701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F7010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F70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F701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F7010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F70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10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F7010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010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F7010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F7010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F7010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F7010"/>
    <w:pPr>
      <w:ind w:firstLine="0"/>
    </w:pPr>
  </w:style>
  <w:style w:type="paragraph" w:customStyle="1" w:styleId="ListParagraph0">
    <w:name w:val="ListParagraph"/>
    <w:basedOn w:val="ListParagraph"/>
    <w:qFormat/>
    <w:rsid w:val="00AF7010"/>
  </w:style>
  <w:style w:type="paragraph" w:customStyle="1" w:styleId="Subtitle0">
    <w:name w:val="Sub_title"/>
    <w:basedOn w:val="Subtitle"/>
    <w:link w:val="SubtitleChar0"/>
    <w:qFormat/>
    <w:rsid w:val="00AF7010"/>
    <w:pPr>
      <w:jc w:val="left"/>
    </w:pPr>
  </w:style>
  <w:style w:type="character" w:customStyle="1" w:styleId="SubtitleChar0">
    <w:name w:val="Sub_title Char"/>
    <w:basedOn w:val="SubtitleChar"/>
    <w:link w:val="Subtitle0"/>
    <w:rsid w:val="00AF7010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F7010"/>
    <w:rPr>
      <w:sz w:val="18"/>
    </w:rPr>
  </w:style>
  <w:style w:type="paragraph" w:customStyle="1" w:styleId="Normal1">
    <w:name w:val="Normal1"/>
    <w:basedOn w:val="Normal"/>
    <w:qFormat/>
    <w:rsid w:val="00AF7010"/>
  </w:style>
  <w:style w:type="character" w:customStyle="1" w:styleId="In-textcode">
    <w:name w:val="In-text code"/>
    <w:basedOn w:val="DefaultParagraphFont"/>
    <w:uiPriority w:val="1"/>
    <w:qFormat/>
    <w:rsid w:val="00AF7010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angelo.perin@bisu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mando.jumawid@bisu.edu.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old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1428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Arnold</cp:lastModifiedBy>
  <cp:revision>2</cp:revision>
  <dcterms:created xsi:type="dcterms:W3CDTF">2023-05-23T07:35:00Z</dcterms:created>
  <dcterms:modified xsi:type="dcterms:W3CDTF">2023-05-23T07:35:00Z</dcterms:modified>
</cp:coreProperties>
</file>